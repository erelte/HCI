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41501F" w14:paraId="62571BA7" w14:textId="77777777" w:rsidTr="00C201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79EE" w14:textId="21289226" w:rsidR="0041501F" w:rsidRDefault="00684E2D" w:rsidP="00C201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27523">
              <w:rPr>
                <w:rFonts w:ascii="Arial" w:hAnsi="Arial" w:cs="Arial"/>
                <w:b/>
                <w:sz w:val="32"/>
              </w:rPr>
              <w:t xml:space="preserve"> </w:t>
            </w:r>
            <w:r w:rsidR="0041501F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204DD8" w14:textId="77777777" w:rsidR="0041501F" w:rsidRDefault="0041501F" w:rsidP="00C201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9F5464" wp14:editId="6175369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1F" w14:paraId="3C27378E" w14:textId="77777777" w:rsidTr="00C201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BABF" w14:textId="77777777" w:rsidR="0041501F" w:rsidRDefault="0041501F" w:rsidP="00C201AB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</w:rPr>
              <w:t>COMP6176</w:t>
            </w:r>
          </w:p>
          <w:p w14:paraId="43250C80" w14:textId="77777777" w:rsidR="0041501F" w:rsidRPr="00212F2F" w:rsidRDefault="0041501F" w:rsidP="00C201A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D5F8A" w14:textId="77777777" w:rsidR="0041501F" w:rsidRDefault="0041501F" w:rsidP="00C201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41501F" w14:paraId="41A936E4" w14:textId="77777777" w:rsidTr="00C201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1754" w14:textId="77777777" w:rsidR="0041501F" w:rsidRDefault="0041501F" w:rsidP="00C201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ADC10" w14:textId="2BA03926" w:rsidR="0041501F" w:rsidRDefault="00C5119E" w:rsidP="00C201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C5119E">
              <w:rPr>
                <w:rFonts w:ascii="Arial" w:hAnsi="Arial" w:cs="Arial"/>
                <w:b/>
                <w:sz w:val="20"/>
              </w:rPr>
              <w:t>E202-COMP6176-EI01-00</w:t>
            </w:r>
          </w:p>
        </w:tc>
      </w:tr>
      <w:tr w:rsidR="0041501F" w14:paraId="05F18C48" w14:textId="77777777" w:rsidTr="00C201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ABA3F2" w14:textId="77777777" w:rsidR="0041501F" w:rsidRPr="00D61840" w:rsidRDefault="0041501F" w:rsidP="00C201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BD2998" w14:textId="77777777" w:rsidR="0041501F" w:rsidRDefault="0041501F" w:rsidP="00C201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21C956" w14:textId="77777777" w:rsidR="00B634A8" w:rsidRDefault="00B634A8" w:rsidP="00B634A8">
      <w:pPr>
        <w:ind w:left="360"/>
        <w:jc w:val="both"/>
        <w:rPr>
          <w:lang w:val="id-ID"/>
        </w:rPr>
      </w:pPr>
    </w:p>
    <w:p w14:paraId="2AECFF5A" w14:textId="2C642665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610CDFAF" w14:textId="77777777" w:rsidR="0041501F" w:rsidRDefault="0041501F" w:rsidP="0041501F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5EE1B0F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5A90EA29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04740D53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732FE83D" w14:textId="77777777" w:rsidR="0041501F" w:rsidRDefault="0041501F" w:rsidP="004150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0FED6A1E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220CC16A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E64C20B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5A750539" w14:textId="77777777" w:rsidR="0041501F" w:rsidRDefault="0041501F" w:rsidP="004150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65644C1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6989347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656EB99" w14:textId="77777777" w:rsidR="0041501F" w:rsidRDefault="0041501F" w:rsidP="0041501F">
      <w:pPr>
        <w:numPr>
          <w:ilvl w:val="2"/>
          <w:numId w:val="20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F99407F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54C21E7" w14:textId="77777777" w:rsidR="0041501F" w:rsidRDefault="0041501F" w:rsidP="0041501F">
      <w:pPr>
        <w:ind w:left="540"/>
        <w:jc w:val="both"/>
        <w:rPr>
          <w:rStyle w:val="longtext"/>
          <w:sz w:val="18"/>
          <w:szCs w:val="18"/>
        </w:rPr>
      </w:pPr>
    </w:p>
    <w:p w14:paraId="74BD659E" w14:textId="77777777" w:rsidR="0041501F" w:rsidRDefault="0041501F" w:rsidP="0041501F">
      <w:pPr>
        <w:numPr>
          <w:ilvl w:val="0"/>
          <w:numId w:val="19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0F06246" w14:textId="77777777" w:rsidR="0041501F" w:rsidRDefault="0041501F" w:rsidP="0041501F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0F6E548" w14:textId="77777777" w:rsidR="0041501F" w:rsidRDefault="0041501F" w:rsidP="0041501F">
      <w:pPr>
        <w:ind w:left="360" w:hanging="360"/>
      </w:pPr>
    </w:p>
    <w:p w14:paraId="5AC6CA6E" w14:textId="77777777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1750BE8C" w14:textId="77777777" w:rsidR="0041501F" w:rsidRDefault="0041501F" w:rsidP="0041501F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0FAAB982" w14:textId="77777777" w:rsidR="0041501F" w:rsidRDefault="0041501F" w:rsidP="0041501F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239B6FFE" w14:textId="77777777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1D242CDB" w14:textId="77777777" w:rsidR="0041501F" w:rsidRDefault="0041501F" w:rsidP="0041501F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0FD98F46" w14:textId="77777777" w:rsidR="0041501F" w:rsidRDefault="0041501F" w:rsidP="0041501F">
      <w:pPr>
        <w:ind w:left="360"/>
        <w:jc w:val="both"/>
        <w:rPr>
          <w:rStyle w:val="longtext"/>
          <w:i/>
          <w:sz w:val="18"/>
          <w:szCs w:val="18"/>
        </w:rPr>
      </w:pPr>
    </w:p>
    <w:p w14:paraId="4E4CD5D8" w14:textId="5FDCBCA5" w:rsidR="004875D4" w:rsidRPr="004875D4" w:rsidRDefault="004875D4" w:rsidP="004875D4">
      <w:pPr>
        <w:pStyle w:val="ListParagraph"/>
        <w:numPr>
          <w:ilvl w:val="0"/>
          <w:numId w:val="19"/>
        </w:numPr>
        <w:tabs>
          <w:tab w:val="clear" w:pos="720"/>
        </w:tabs>
        <w:ind w:left="284" w:hanging="284"/>
        <w:jc w:val="both"/>
        <w:rPr>
          <w:lang w:val="id-ID"/>
        </w:rPr>
      </w:pPr>
      <w:r w:rsidRPr="004875D4">
        <w:rPr>
          <w:lang w:val="id-ID"/>
        </w:rPr>
        <w:t xml:space="preserve">Persentase </w:t>
      </w:r>
      <w:proofErr w:type="spellStart"/>
      <w:r w:rsidRPr="004875D4">
        <w:rPr>
          <w:lang w:val="id-ID"/>
        </w:rPr>
        <w:t>penilaiaan</w:t>
      </w:r>
      <w:proofErr w:type="spellEnd"/>
      <w:r w:rsidRPr="004875D4">
        <w:rPr>
          <w:lang w:val="id-ID"/>
        </w:rPr>
        <w:t xml:space="preserve"> untuk </w:t>
      </w:r>
      <w:proofErr w:type="spellStart"/>
      <w:r w:rsidRPr="004875D4">
        <w:rPr>
          <w:lang w:val="id-ID"/>
        </w:rPr>
        <w:t>matakuliah</w:t>
      </w:r>
      <w:proofErr w:type="spellEnd"/>
      <w:r w:rsidRPr="004875D4">
        <w:rPr>
          <w:lang w:val="id-ID"/>
        </w:rPr>
        <w:t xml:space="preserve">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74B4A033" w14:textId="77777777" w:rsidR="004875D4" w:rsidRDefault="004875D4" w:rsidP="007A3421">
      <w:pPr>
        <w:ind w:firstLine="284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5072B179" w14:textId="77777777" w:rsidR="004875D4" w:rsidRPr="00BE3C75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4875D4" w:rsidRPr="002B1798" w14:paraId="4D493D05" w14:textId="77777777" w:rsidTr="00C201AB">
        <w:tc>
          <w:tcPr>
            <w:tcW w:w="1800" w:type="dxa"/>
            <w:shd w:val="clear" w:color="auto" w:fill="D9D9D9" w:themeFill="background1" w:themeFillShade="D9"/>
          </w:tcPr>
          <w:p w14:paraId="5B0F4CFE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5098489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2E7AED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72E9303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CACDC8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6F453683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4875D4" w14:paraId="2A05902F" w14:textId="77777777" w:rsidTr="00C201AB">
        <w:trPr>
          <w:trHeight w:val="422"/>
        </w:trPr>
        <w:tc>
          <w:tcPr>
            <w:tcW w:w="1800" w:type="dxa"/>
            <w:vAlign w:val="center"/>
          </w:tcPr>
          <w:p w14:paraId="0DB6C55B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BDF40C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0D484ED9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32791B24" w14:textId="77777777" w:rsidR="004875D4" w:rsidRDefault="004875D4" w:rsidP="004875D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6B12F32A" w14:textId="77777777" w:rsidR="004875D4" w:rsidRPr="00571235" w:rsidRDefault="004875D4" w:rsidP="004875D4">
      <w:pPr>
        <w:numPr>
          <w:ilvl w:val="0"/>
          <w:numId w:val="19"/>
        </w:numPr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1079036" w14:textId="77777777" w:rsidR="004875D4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2A344E7F" w14:textId="77777777" w:rsidR="004875D4" w:rsidRPr="006E5FEB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875D4" w14:paraId="29A36E2B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B420AD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564BB7" w14:textId="77777777" w:rsidR="004875D4" w:rsidRPr="00290165" w:rsidRDefault="004875D4" w:rsidP="00C201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875D4" w14:paraId="0BF3D7D5" w14:textId="77777777" w:rsidTr="00C201AB">
        <w:trPr>
          <w:trHeight w:val="773"/>
        </w:trPr>
        <w:tc>
          <w:tcPr>
            <w:tcW w:w="4410" w:type="dxa"/>
            <w:vAlign w:val="center"/>
          </w:tcPr>
          <w:p w14:paraId="7DC6346B" w14:textId="77777777" w:rsidR="004875D4" w:rsidRPr="00644F9A" w:rsidRDefault="004875D4" w:rsidP="00C201AB">
            <w:r w:rsidRPr="00644F9A">
              <w:t>Adobe Photoshop CC 2018</w:t>
            </w:r>
          </w:p>
          <w:p w14:paraId="37D5F40B" w14:textId="77777777" w:rsidR="004875D4" w:rsidRDefault="004875D4" w:rsidP="00C201AB">
            <w:r w:rsidRPr="00644F9A">
              <w:t>Visual Studio Code</w:t>
            </w:r>
          </w:p>
          <w:p w14:paraId="2600178C" w14:textId="77777777" w:rsidR="004875D4" w:rsidRPr="00846160" w:rsidRDefault="004875D4" w:rsidP="00C201AB">
            <w:r>
              <w:t>jQuery 3</w:t>
            </w:r>
          </w:p>
          <w:p w14:paraId="6C942F9F" w14:textId="77777777" w:rsidR="004875D4" w:rsidRPr="00D10870" w:rsidRDefault="004875D4" w:rsidP="00C201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4ABBD9A" w14:textId="77777777" w:rsidR="004875D4" w:rsidRDefault="004875D4" w:rsidP="004875D4">
      <w:pPr>
        <w:pStyle w:val="Heading2"/>
        <w:numPr>
          <w:ilvl w:val="0"/>
          <w:numId w:val="19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6B9591C3" w14:textId="77777777" w:rsidR="004875D4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6405D75B" w14:textId="77777777" w:rsidR="004875D4" w:rsidRPr="00166B89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875D4" w14:paraId="0A919EE6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F239F17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49B17D0" w14:textId="77777777" w:rsidR="004875D4" w:rsidRPr="007E1E52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CED53F6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7BAF68E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875D4" w14:paraId="429C75E4" w14:textId="77777777" w:rsidTr="00C201AB">
        <w:trPr>
          <w:trHeight w:val="620"/>
        </w:trPr>
        <w:tc>
          <w:tcPr>
            <w:tcW w:w="4410" w:type="dxa"/>
            <w:vAlign w:val="center"/>
          </w:tcPr>
          <w:p w14:paraId="0F8993F5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FDCC89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0BC6F76" w14:textId="6BE4B6E1" w:rsidR="005B66A9" w:rsidRDefault="005B66A9" w:rsidP="001E53FA">
      <w:pPr>
        <w:rPr>
          <w:lang w:val="id-ID"/>
        </w:rPr>
      </w:pPr>
    </w:p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78076381" w14:textId="4E814FBD" w:rsidR="00622859" w:rsidRDefault="00622859" w:rsidP="001E53FA">
      <w:pPr>
        <w:rPr>
          <w:lang w:val="id-ID"/>
        </w:rPr>
      </w:pPr>
    </w:p>
    <w:p w14:paraId="51DCD383" w14:textId="1FAB17DE" w:rsidR="00622859" w:rsidRDefault="00622859" w:rsidP="001E53FA">
      <w:pPr>
        <w:rPr>
          <w:lang w:val="id-ID"/>
        </w:rPr>
      </w:pPr>
    </w:p>
    <w:p w14:paraId="01BF59DF" w14:textId="24E778A9" w:rsidR="00622859" w:rsidRDefault="00622859" w:rsidP="001E53FA">
      <w:pPr>
        <w:rPr>
          <w:lang w:val="id-ID"/>
        </w:rPr>
      </w:pPr>
    </w:p>
    <w:p w14:paraId="5F0CAB29" w14:textId="040F247B" w:rsidR="00622859" w:rsidRDefault="00622859" w:rsidP="001E53FA">
      <w:pPr>
        <w:rPr>
          <w:lang w:val="id-ID"/>
        </w:rPr>
      </w:pPr>
    </w:p>
    <w:p w14:paraId="53F73B54" w14:textId="4EABEBA4" w:rsidR="00622859" w:rsidRDefault="00622859" w:rsidP="001E53FA">
      <w:pPr>
        <w:rPr>
          <w:lang w:val="id-ID"/>
        </w:rPr>
      </w:pPr>
    </w:p>
    <w:p w14:paraId="347BE286" w14:textId="0FADF065" w:rsidR="00622859" w:rsidRDefault="00622859" w:rsidP="001E53FA">
      <w:pPr>
        <w:rPr>
          <w:lang w:val="id-ID"/>
        </w:rPr>
      </w:pPr>
    </w:p>
    <w:p w14:paraId="1EEC11A2" w14:textId="616D3D81" w:rsidR="00622859" w:rsidRDefault="00622859" w:rsidP="001E53FA">
      <w:pPr>
        <w:rPr>
          <w:lang w:val="id-ID"/>
        </w:rPr>
      </w:pPr>
    </w:p>
    <w:p w14:paraId="36DD6CE8" w14:textId="67A7E176" w:rsidR="00622859" w:rsidRDefault="00622859" w:rsidP="001E53FA">
      <w:pPr>
        <w:rPr>
          <w:lang w:val="id-ID"/>
        </w:rPr>
      </w:pPr>
    </w:p>
    <w:p w14:paraId="2E815C43" w14:textId="77777777" w:rsidR="00622859" w:rsidRDefault="00622859" w:rsidP="001E53FA">
      <w:pPr>
        <w:rPr>
          <w:lang w:val="id-ID"/>
        </w:rPr>
      </w:pPr>
    </w:p>
    <w:p w14:paraId="4400BEC7" w14:textId="77777777" w:rsidR="00900278" w:rsidRDefault="00900278" w:rsidP="001E53FA">
      <w:pPr>
        <w:rPr>
          <w:lang w:val="id-ID"/>
        </w:rPr>
      </w:pPr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6D587391" w:rsidR="005D6FA6" w:rsidRDefault="005D6FA6" w:rsidP="00187F5A">
      <w:pPr>
        <w:spacing w:line="360" w:lineRule="auto"/>
        <w:ind w:left="720" w:hanging="720"/>
        <w:jc w:val="center"/>
        <w:rPr>
          <w:b/>
        </w:rPr>
      </w:pPr>
      <w:proofErr w:type="spellStart"/>
      <w:r>
        <w:rPr>
          <w:b/>
        </w:rPr>
        <w:t>Beaudei</w:t>
      </w:r>
      <w:proofErr w:type="spellEnd"/>
    </w:p>
    <w:p w14:paraId="6AEBF8B8" w14:textId="3682232E" w:rsidR="005D6FA6" w:rsidRDefault="005D6FA6" w:rsidP="005D6FA6">
      <w:pPr>
        <w:spacing w:line="360" w:lineRule="auto"/>
        <w:ind w:firstLine="720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is a </w:t>
      </w:r>
      <w:r w:rsidR="00AB242B">
        <w:t>famous cosmetic</w:t>
      </w:r>
      <w:r>
        <w:t xml:space="preserve"> store</w:t>
      </w:r>
      <w:r w:rsidR="00AB242B">
        <w:t xml:space="preserve"> established</w:t>
      </w:r>
      <w:r w:rsidR="00E2348F">
        <w:t xml:space="preserve"> </w:t>
      </w:r>
      <w:r w:rsidR="00B17677">
        <w:t>i</w:t>
      </w:r>
      <w:r w:rsidR="00E2348F">
        <w:t>n</w:t>
      </w:r>
      <w:r w:rsidR="00AB242B">
        <w:t xml:space="preserve"> </w:t>
      </w:r>
      <w:r w:rsidR="00D91CFF">
        <w:t xml:space="preserve">August </w:t>
      </w:r>
      <w:r w:rsidR="00ED0B0D">
        <w:t>2000</w:t>
      </w:r>
      <w:r>
        <w:t xml:space="preserve">. </w:t>
      </w:r>
      <w:r w:rsidR="00AB242B">
        <w:t xml:space="preserve">There are a lot of branches all over Indonesia. </w:t>
      </w:r>
      <w:r>
        <w:t xml:space="preserve">Our store </w:t>
      </w:r>
      <w:r w:rsidR="00ED7EE6">
        <w:t>provides</w:t>
      </w:r>
      <w:r>
        <w:t xml:space="preserve"> high</w:t>
      </w:r>
      <w:r w:rsidR="00B17677">
        <w:t>-</w:t>
      </w:r>
      <w:r>
        <w:t>quality makeup and skincare from many brands.</w:t>
      </w:r>
      <w:r w:rsidR="00ED7EE6">
        <w:t xml:space="preserve"> </w:t>
      </w:r>
    </w:p>
    <w:p w14:paraId="38E921AD" w14:textId="398C7939" w:rsidR="005D6FA6" w:rsidRDefault="00B17677" w:rsidP="005D6FA6">
      <w:pPr>
        <w:spacing w:line="360" w:lineRule="auto"/>
        <w:ind w:firstLine="720"/>
        <w:jc w:val="both"/>
      </w:pPr>
      <w:r>
        <w:t>With</w:t>
      </w:r>
      <w:r w:rsidR="005D6FA6">
        <w:t xml:space="preserve"> the growth of information technology, </w:t>
      </w:r>
      <w:proofErr w:type="spellStart"/>
      <w:r w:rsidR="008037DF" w:rsidRPr="005D6FA6">
        <w:rPr>
          <w:b/>
        </w:rPr>
        <w:t>Beaudei</w:t>
      </w:r>
      <w:proofErr w:type="spellEnd"/>
      <w:r w:rsidR="008037DF">
        <w:t xml:space="preserve"> </w:t>
      </w:r>
      <w:r w:rsidR="005D6FA6">
        <w:t>plans to</w:t>
      </w:r>
      <w:r w:rsidR="007A260E">
        <w:t xml:space="preserve"> dive into the world of digital business. First, </w:t>
      </w:r>
      <w:proofErr w:type="spellStart"/>
      <w:r w:rsidR="007A260E" w:rsidRPr="007A260E">
        <w:rPr>
          <w:b/>
        </w:rPr>
        <w:t>Beaudei</w:t>
      </w:r>
      <w:proofErr w:type="spellEnd"/>
      <w:r w:rsidR="007A260E">
        <w:t xml:space="preserve"> must</w:t>
      </w:r>
      <w:r w:rsidR="005D6FA6">
        <w:t xml:space="preserve"> create </w:t>
      </w:r>
      <w:r>
        <w:t xml:space="preserve">a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 that represent</w:t>
      </w:r>
      <w:r>
        <w:t>s</w:t>
      </w:r>
      <w:r w:rsidR="005D6FA6">
        <w:t xml:space="preserve"> </w:t>
      </w:r>
      <w:proofErr w:type="spellStart"/>
      <w:r w:rsidR="00E2348F" w:rsidRPr="00E2348F">
        <w:rPr>
          <w:b/>
        </w:rPr>
        <w:t>Beaudei’s</w:t>
      </w:r>
      <w:proofErr w:type="spellEnd"/>
      <w:r w:rsidR="005D6FA6">
        <w:t xml:space="preserve"> image. With this website</w:t>
      </w:r>
      <w:r>
        <w:t>'s</w:t>
      </w:r>
      <w:r w:rsidR="005D6FA6">
        <w:t xml:space="preserve"> existence, </w:t>
      </w:r>
      <w:proofErr w:type="spellStart"/>
      <w:r w:rsidR="00504508" w:rsidRPr="005D6FA6">
        <w:rPr>
          <w:b/>
        </w:rPr>
        <w:t>Beaudei</w:t>
      </w:r>
      <w:proofErr w:type="spellEnd"/>
      <w:r w:rsidR="00504508">
        <w:t xml:space="preserve"> </w:t>
      </w:r>
      <w:r w:rsidR="005D6FA6">
        <w:t>hopes they can improve their service towards their customer</w:t>
      </w:r>
      <w:r>
        <w:t>s</w:t>
      </w:r>
      <w:r w:rsidR="005D6FA6">
        <w:t xml:space="preserve">. </w:t>
      </w:r>
      <w:proofErr w:type="spellStart"/>
      <w:r w:rsidR="00504508" w:rsidRPr="005D6FA6">
        <w:rPr>
          <w:b/>
        </w:rPr>
        <w:t>Beaudei</w:t>
      </w:r>
      <w:proofErr w:type="spellEnd"/>
      <w:r w:rsidR="00504508">
        <w:t xml:space="preserve"> </w:t>
      </w:r>
      <w:r w:rsidR="005D6FA6">
        <w:t xml:space="preserve">entrust you as a web designer to design and create their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. </w:t>
      </w:r>
    </w:p>
    <w:p w14:paraId="25902288" w14:textId="4483844A" w:rsidR="005D6FA6" w:rsidRDefault="005D6FA6" w:rsidP="005D6FA6">
      <w:pPr>
        <w:spacing w:line="360" w:lineRule="auto"/>
        <w:jc w:val="both"/>
      </w:pPr>
      <w:r>
        <w:t xml:space="preserve">The requirements </w:t>
      </w:r>
      <w:r w:rsidR="00F2008B">
        <w:t>from</w:t>
      </w:r>
      <w:r>
        <w:t xml:space="preserve"> </w:t>
      </w:r>
      <w:proofErr w:type="spellStart"/>
      <w:r w:rsidR="00434707" w:rsidRPr="005D6FA6">
        <w:rPr>
          <w:b/>
        </w:rPr>
        <w:t>Beaudei</w:t>
      </w:r>
      <w:proofErr w:type="spellEnd"/>
      <w:r w:rsidR="00303A70">
        <w:t xml:space="preserve"> </w:t>
      </w:r>
      <w:r>
        <w:t xml:space="preserve">are described </w:t>
      </w:r>
      <w:r w:rsidR="00F2008B">
        <w:t>below</w:t>
      </w:r>
      <w:r>
        <w:t>:</w:t>
      </w:r>
    </w:p>
    <w:p w14:paraId="29D64792" w14:textId="0A436BF4" w:rsidR="005D6FA6" w:rsidRDefault="00F42899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</w:t>
      </w:r>
      <w:r w:rsidR="005D6FA6">
        <w:t xml:space="preserve">needs a </w:t>
      </w:r>
      <w:r w:rsidR="005D6FA6">
        <w:rPr>
          <w:b/>
        </w:rPr>
        <w:t>logo</w:t>
      </w:r>
      <w:r w:rsidR="005D6FA6">
        <w:t xml:space="preserve"> that represents the image of </w:t>
      </w:r>
      <w:r w:rsidR="00F2008B">
        <w:t xml:space="preserve">a </w:t>
      </w:r>
      <w:r w:rsidR="005D6FA6">
        <w:t xml:space="preserve">company </w:t>
      </w:r>
      <w:r w:rsidR="00F2008B">
        <w:t>that</w:t>
      </w:r>
      <w:r w:rsidR="005D6FA6">
        <w:t xml:space="preserve"> has </w:t>
      </w:r>
      <w:r w:rsidR="005D6FA6">
        <w:rPr>
          <w:b/>
        </w:rPr>
        <w:t xml:space="preserve">professional </w:t>
      </w:r>
      <w:r w:rsidR="005D6FA6">
        <w:t>and</w:t>
      </w:r>
      <w:r w:rsidR="005D6FA6">
        <w:rPr>
          <w:b/>
        </w:rPr>
        <w:t xml:space="preserve"> cultural</w:t>
      </w:r>
      <w:r w:rsidR="005D6FA6">
        <w:t xml:space="preserve"> principles. Consider the </w:t>
      </w:r>
      <w:r w:rsidR="005D6FA6">
        <w:rPr>
          <w:b/>
        </w:rPr>
        <w:t>customer segment</w:t>
      </w:r>
      <w:r w:rsidR="005D6FA6">
        <w:t xml:space="preserve">, </w:t>
      </w:r>
      <w:r w:rsidR="005D6FA6">
        <w:rPr>
          <w:b/>
        </w:rPr>
        <w:t>shape</w:t>
      </w:r>
      <w:r w:rsidR="005D6FA6">
        <w:t xml:space="preserve"> and </w:t>
      </w:r>
      <w:r w:rsidR="005D6FA6">
        <w:rPr>
          <w:b/>
        </w:rPr>
        <w:t>colors</w:t>
      </w:r>
      <w:r w:rsidR="005D6FA6">
        <w:t xml:space="preserve"> when designing the </w:t>
      </w:r>
      <w:r w:rsidR="005D6FA6">
        <w:rPr>
          <w:b/>
        </w:rPr>
        <w:t>logo</w:t>
      </w:r>
      <w:r w:rsidR="005D6FA6">
        <w:t xml:space="preserve">. The logo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>Photoshop CS3</w:t>
      </w:r>
      <w:r w:rsidR="005D6FA6">
        <w:t xml:space="preserve">, ensure no layers are </w:t>
      </w:r>
      <w:r w:rsidR="005D6FA6">
        <w:rPr>
          <w:b/>
        </w:rPr>
        <w:t>merged</w:t>
      </w:r>
      <w:r w:rsidR="005D6FA6">
        <w:t>.</w:t>
      </w:r>
    </w:p>
    <w:p w14:paraId="1F25A78C" w14:textId="5294094A" w:rsidR="005D6FA6" w:rsidRPr="00142369" w:rsidRDefault="00F42899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color w:val="FF0000"/>
        </w:rPr>
      </w:pPr>
      <w:proofErr w:type="spellStart"/>
      <w:r w:rsidRPr="00142369">
        <w:rPr>
          <w:b/>
          <w:color w:val="FF0000"/>
        </w:rPr>
        <w:t>Beaudei</w:t>
      </w:r>
      <w:proofErr w:type="spellEnd"/>
      <w:r w:rsidRPr="00142369">
        <w:rPr>
          <w:color w:val="FF0000"/>
        </w:rPr>
        <w:t xml:space="preserve"> </w:t>
      </w:r>
      <w:r w:rsidR="005D6FA6" w:rsidRPr="00142369">
        <w:rPr>
          <w:color w:val="FF0000"/>
        </w:rPr>
        <w:t xml:space="preserve">wants you to design the </w:t>
      </w:r>
      <w:r w:rsidR="005D6FA6" w:rsidRPr="00142369">
        <w:rPr>
          <w:b/>
          <w:color w:val="FF0000"/>
        </w:rPr>
        <w:t>blueprint</w:t>
      </w:r>
      <w:r w:rsidR="005D6FA6" w:rsidRPr="00142369">
        <w:rPr>
          <w:color w:val="FF0000"/>
        </w:rPr>
        <w:t xml:space="preserve"> of your </w:t>
      </w:r>
      <w:r w:rsidR="005D6FA6" w:rsidRPr="00142369">
        <w:rPr>
          <w:b/>
          <w:color w:val="FF0000"/>
        </w:rPr>
        <w:t>homepage</w:t>
      </w:r>
      <w:r w:rsidR="005D6FA6" w:rsidRPr="00142369">
        <w:rPr>
          <w:color w:val="FF0000"/>
        </w:rPr>
        <w:t xml:space="preserve"> </w:t>
      </w:r>
      <w:r w:rsidR="00F2008B" w:rsidRPr="00142369">
        <w:rPr>
          <w:color w:val="FF0000"/>
        </w:rPr>
        <w:t>before making</w:t>
      </w:r>
      <w:r w:rsidR="005D6FA6" w:rsidRPr="00142369">
        <w:rPr>
          <w:color w:val="FF0000"/>
        </w:rPr>
        <w:t xml:space="preserve"> the HTML files. The </w:t>
      </w:r>
      <w:r w:rsidR="005D6FA6" w:rsidRPr="00142369">
        <w:rPr>
          <w:b/>
          <w:color w:val="FF0000"/>
        </w:rPr>
        <w:t>blueprint</w:t>
      </w:r>
      <w:r w:rsidR="005D6FA6" w:rsidRPr="00142369">
        <w:rPr>
          <w:color w:val="FF0000"/>
        </w:rPr>
        <w:t xml:space="preserve"> will be created using </w:t>
      </w:r>
      <w:r w:rsidR="005D6FA6" w:rsidRPr="00142369">
        <w:rPr>
          <w:b/>
          <w:color w:val="FF0000"/>
        </w:rPr>
        <w:t>Adobe</w:t>
      </w:r>
      <w:r w:rsidR="005D6FA6" w:rsidRPr="00142369">
        <w:rPr>
          <w:color w:val="FF0000"/>
        </w:rPr>
        <w:t xml:space="preserve"> </w:t>
      </w:r>
      <w:r w:rsidR="005D6FA6" w:rsidRPr="00142369">
        <w:rPr>
          <w:b/>
          <w:color w:val="FF0000"/>
        </w:rPr>
        <w:t>Photoshop CS3</w:t>
      </w:r>
      <w:r w:rsidR="005D6FA6" w:rsidRPr="00142369">
        <w:rPr>
          <w:color w:val="FF0000"/>
        </w:rPr>
        <w:t xml:space="preserve">. Ensure the </w:t>
      </w:r>
      <w:r w:rsidR="005D6FA6" w:rsidRPr="00142369">
        <w:rPr>
          <w:b/>
          <w:color w:val="FF0000"/>
        </w:rPr>
        <w:t>blueprint</w:t>
      </w:r>
      <w:r w:rsidR="005D6FA6" w:rsidRPr="00142369">
        <w:rPr>
          <w:color w:val="FF0000"/>
        </w:rPr>
        <w:t xml:space="preserve"> that you create</w:t>
      </w:r>
      <w:r w:rsidR="00F2008B" w:rsidRPr="00142369">
        <w:rPr>
          <w:color w:val="FF0000"/>
        </w:rPr>
        <w:t>d</w:t>
      </w:r>
      <w:r w:rsidR="005D6FA6" w:rsidRPr="00142369">
        <w:rPr>
          <w:color w:val="FF0000"/>
        </w:rPr>
        <w:t xml:space="preserve"> </w:t>
      </w:r>
      <w:r w:rsidR="00B17677" w:rsidRPr="00142369">
        <w:rPr>
          <w:color w:val="FF0000"/>
        </w:rPr>
        <w:t>is</w:t>
      </w:r>
      <w:r w:rsidR="005D6FA6" w:rsidRPr="00142369">
        <w:rPr>
          <w:color w:val="FF0000"/>
        </w:rPr>
        <w:t xml:space="preserve"> the exact same with the website that you will make later. The </w:t>
      </w:r>
      <w:r w:rsidR="005D6FA6" w:rsidRPr="00142369">
        <w:rPr>
          <w:b/>
          <w:color w:val="FF0000"/>
        </w:rPr>
        <w:t xml:space="preserve">homepage blueprint </w:t>
      </w:r>
      <w:r w:rsidR="005D6FA6" w:rsidRPr="00142369">
        <w:rPr>
          <w:color w:val="FF0000"/>
        </w:rPr>
        <w:t xml:space="preserve">will contain </w:t>
      </w:r>
      <w:r w:rsidR="005D6FA6" w:rsidRPr="00142369">
        <w:rPr>
          <w:b/>
          <w:color w:val="FF0000"/>
        </w:rPr>
        <w:t>header</w:t>
      </w:r>
      <w:r w:rsidR="005D6FA6" w:rsidRPr="00142369">
        <w:rPr>
          <w:color w:val="FF0000"/>
        </w:rPr>
        <w:t xml:space="preserve">, </w:t>
      </w:r>
      <w:r w:rsidR="005D6FA6" w:rsidRPr="00142369">
        <w:rPr>
          <w:b/>
          <w:color w:val="FF0000"/>
        </w:rPr>
        <w:t>navigation</w:t>
      </w:r>
      <w:r w:rsidR="005D6FA6" w:rsidRPr="00142369">
        <w:rPr>
          <w:color w:val="FF0000"/>
        </w:rPr>
        <w:t xml:space="preserve">, </w:t>
      </w:r>
      <w:r w:rsidR="005D6FA6" w:rsidRPr="00142369">
        <w:rPr>
          <w:b/>
          <w:color w:val="FF0000"/>
        </w:rPr>
        <w:t>content</w:t>
      </w:r>
      <w:r w:rsidR="00B17677" w:rsidRPr="00142369">
        <w:rPr>
          <w:b/>
          <w:color w:val="FF0000"/>
        </w:rPr>
        <w:t>,</w:t>
      </w:r>
      <w:r w:rsidR="005D6FA6" w:rsidRPr="00142369">
        <w:rPr>
          <w:color w:val="FF0000"/>
        </w:rPr>
        <w:t xml:space="preserve"> and </w:t>
      </w:r>
      <w:r w:rsidR="005D6FA6" w:rsidRPr="00142369">
        <w:rPr>
          <w:b/>
          <w:color w:val="FF0000"/>
        </w:rPr>
        <w:t>footer</w:t>
      </w:r>
      <w:r w:rsidR="005D6FA6" w:rsidRPr="00142369">
        <w:rPr>
          <w:color w:val="FF0000"/>
        </w:rPr>
        <w:t xml:space="preserve"> as its structure.</w:t>
      </w:r>
    </w:p>
    <w:p w14:paraId="52C54A3A" w14:textId="626061F8" w:rsidR="005D6FA6" w:rsidRPr="00142369" w:rsidRDefault="005A7BB6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highlight w:val="yellow"/>
        </w:rPr>
      </w:pPr>
      <w:proofErr w:type="spellStart"/>
      <w:r w:rsidRPr="00142369">
        <w:rPr>
          <w:b/>
          <w:highlight w:val="yellow"/>
        </w:rPr>
        <w:t>Beaudei</w:t>
      </w:r>
      <w:proofErr w:type="spellEnd"/>
      <w:r w:rsidRPr="00142369">
        <w:rPr>
          <w:highlight w:val="yellow"/>
        </w:rPr>
        <w:t xml:space="preserve"> </w:t>
      </w:r>
      <w:r w:rsidR="005D6FA6" w:rsidRPr="00142369">
        <w:rPr>
          <w:highlight w:val="yellow"/>
        </w:rPr>
        <w:t xml:space="preserve">wants </w:t>
      </w:r>
      <w:r w:rsidR="00B17677" w:rsidRPr="00142369">
        <w:rPr>
          <w:highlight w:val="yellow"/>
        </w:rPr>
        <w:t>its</w:t>
      </w:r>
      <w:r w:rsidR="005D6FA6" w:rsidRPr="00142369">
        <w:rPr>
          <w:highlight w:val="yellow"/>
        </w:rPr>
        <w:t xml:space="preserve"> company website </w:t>
      </w:r>
      <w:r w:rsidR="00B17677" w:rsidRPr="00142369">
        <w:rPr>
          <w:highlight w:val="yellow"/>
        </w:rPr>
        <w:t xml:space="preserve">to </w:t>
      </w:r>
      <w:r w:rsidR="005D6FA6" w:rsidRPr="00142369">
        <w:rPr>
          <w:highlight w:val="yellow"/>
        </w:rPr>
        <w:t xml:space="preserve">provide </w:t>
      </w:r>
      <w:r w:rsidR="005D6FA6" w:rsidRPr="00142369">
        <w:rPr>
          <w:b/>
          <w:highlight w:val="yellow"/>
        </w:rPr>
        <w:t>information</w:t>
      </w:r>
      <w:r w:rsidR="005D6FA6" w:rsidRPr="00142369">
        <w:rPr>
          <w:highlight w:val="yellow"/>
        </w:rPr>
        <w:t xml:space="preserve"> </w:t>
      </w:r>
      <w:r w:rsidR="00F2008B" w:rsidRPr="00142369">
        <w:rPr>
          <w:highlight w:val="yellow"/>
        </w:rPr>
        <w:t>that</w:t>
      </w:r>
      <w:r w:rsidR="005D6FA6" w:rsidRPr="00142369">
        <w:rPr>
          <w:highlight w:val="yellow"/>
        </w:rPr>
        <w:t xml:space="preserve"> their </w:t>
      </w:r>
      <w:r w:rsidR="00C26E39" w:rsidRPr="00142369">
        <w:rPr>
          <w:highlight w:val="yellow"/>
        </w:rPr>
        <w:t xml:space="preserve">delivery fee is free </w:t>
      </w:r>
      <w:r w:rsidR="00F2008B" w:rsidRPr="00142369">
        <w:rPr>
          <w:highlight w:val="yellow"/>
        </w:rPr>
        <w:t>regardless</w:t>
      </w:r>
      <w:r w:rsidR="00B17677" w:rsidRPr="00142369">
        <w:rPr>
          <w:highlight w:val="yellow"/>
        </w:rPr>
        <w:t xml:space="preserve"> of</w:t>
      </w:r>
      <w:r w:rsidR="00F2008B" w:rsidRPr="00142369">
        <w:rPr>
          <w:highlight w:val="yellow"/>
        </w:rPr>
        <w:t xml:space="preserve"> any</w:t>
      </w:r>
      <w:r w:rsidR="00C26E39" w:rsidRPr="00142369">
        <w:rPr>
          <w:highlight w:val="yellow"/>
        </w:rPr>
        <w:t xml:space="preserve"> minimum transaction </w:t>
      </w:r>
      <w:r w:rsidR="00B17677" w:rsidRPr="00142369">
        <w:rPr>
          <w:highlight w:val="yellow"/>
        </w:rPr>
        <w:t>o</w:t>
      </w:r>
      <w:r w:rsidR="00C26E39" w:rsidRPr="00142369">
        <w:rPr>
          <w:highlight w:val="yellow"/>
        </w:rPr>
        <w:t xml:space="preserve">n </w:t>
      </w:r>
      <w:r w:rsidR="00C26E39" w:rsidRPr="00142369">
        <w:rPr>
          <w:b/>
          <w:highlight w:val="yellow"/>
        </w:rPr>
        <w:t xml:space="preserve">every page of </w:t>
      </w:r>
      <w:r w:rsidR="00B17677" w:rsidRPr="00142369">
        <w:rPr>
          <w:b/>
          <w:highlight w:val="yellow"/>
        </w:rPr>
        <w:t xml:space="preserve">the </w:t>
      </w:r>
      <w:r w:rsidR="00C26E39" w:rsidRPr="00142369">
        <w:rPr>
          <w:b/>
          <w:highlight w:val="yellow"/>
        </w:rPr>
        <w:t>website.</w:t>
      </w:r>
    </w:p>
    <w:p w14:paraId="02E202F7" w14:textId="4A59082D" w:rsidR="005D6FA6" w:rsidRDefault="005A7BB6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</w:t>
      </w:r>
      <w:r w:rsidR="005D6FA6">
        <w:t>wants you to build the website attractive, appealing and fully function</w:t>
      </w:r>
      <w:r w:rsidR="00F2008B">
        <w:t>al</w:t>
      </w:r>
      <w:r w:rsidR="005D6FA6">
        <w:t>,</w:t>
      </w:r>
      <w:r w:rsidR="009448E8">
        <w:t xml:space="preserve"> and also make sure the website is </w:t>
      </w:r>
      <w:r w:rsidR="009448E8" w:rsidRPr="009448E8">
        <w:rPr>
          <w:b/>
        </w:rPr>
        <w:t>responsive</w:t>
      </w:r>
      <w:r w:rsidR="005D6FA6">
        <w:t xml:space="preserve">. The website should be accessible using </w:t>
      </w:r>
      <w:r w:rsidR="00B17677">
        <w:t xml:space="preserve">a </w:t>
      </w:r>
      <w:r w:rsidR="005D6FA6">
        <w:t xml:space="preserve">mobile phone in a perfect way. To achieve that, use </w:t>
      </w:r>
      <w:r w:rsidR="005D6FA6">
        <w:rPr>
          <w:b/>
        </w:rPr>
        <w:t xml:space="preserve">5 kinds of CSS property </w:t>
      </w:r>
      <w:r w:rsidR="005D6FA6">
        <w:t xml:space="preserve">and </w:t>
      </w:r>
      <w:r w:rsidR="005D6FA6">
        <w:rPr>
          <w:b/>
        </w:rPr>
        <w:t>JavaScript</w:t>
      </w:r>
      <w:r w:rsidR="005D6FA6">
        <w:t xml:space="preserve">. Use </w:t>
      </w:r>
      <w:r w:rsidR="005D6FA6">
        <w:rPr>
          <w:b/>
        </w:rPr>
        <w:t>Meta</w:t>
      </w:r>
      <w:r w:rsidR="005D6FA6">
        <w:t xml:space="preserve"> </w:t>
      </w:r>
      <w:r w:rsidR="005D6FA6">
        <w:rPr>
          <w:b/>
        </w:rPr>
        <w:t>viewport</w:t>
      </w:r>
      <w:r w:rsidR="005D6FA6">
        <w:t xml:space="preserve"> </w:t>
      </w:r>
      <w:r w:rsidR="005D6FA6">
        <w:rPr>
          <w:b/>
        </w:rPr>
        <w:t>tag</w:t>
      </w:r>
      <w:r w:rsidR="005D6FA6">
        <w:t xml:space="preserve"> and </w:t>
      </w:r>
      <w:r w:rsidR="005D6FA6">
        <w:rPr>
          <w:b/>
        </w:rPr>
        <w:t>media</w:t>
      </w:r>
      <w:r w:rsidR="005D6FA6">
        <w:t xml:space="preserve"> </w:t>
      </w:r>
      <w:r w:rsidR="005D6FA6">
        <w:rPr>
          <w:b/>
        </w:rPr>
        <w:t>screen</w:t>
      </w:r>
      <w:r w:rsidR="005D6FA6">
        <w:t xml:space="preserve"> </w:t>
      </w:r>
      <w:r w:rsidR="005D6FA6">
        <w:rPr>
          <w:b/>
        </w:rPr>
        <w:t>rule</w:t>
      </w:r>
      <w:r w:rsidR="005D6FA6">
        <w:t xml:space="preserve"> that will be applied if the screen is </w:t>
      </w:r>
      <w:r w:rsidR="005D6FA6">
        <w:rPr>
          <w:b/>
        </w:rPr>
        <w:t>below</w:t>
      </w:r>
      <w:r w:rsidR="005D6FA6">
        <w:t xml:space="preserve"> </w:t>
      </w:r>
      <w:r w:rsidR="007B2D7E">
        <w:rPr>
          <w:b/>
        </w:rPr>
        <w:t>8</w:t>
      </w:r>
      <w:r w:rsidR="005D6FA6">
        <w:rPr>
          <w:b/>
        </w:rPr>
        <w:t>00px</w:t>
      </w:r>
      <w:r w:rsidR="005D6FA6">
        <w:t xml:space="preserve"> screen.</w:t>
      </w:r>
      <w:r w:rsidR="005D6FA6">
        <w:rPr>
          <w:b/>
        </w:rPr>
        <w:t xml:space="preserve"> </w:t>
      </w:r>
    </w:p>
    <w:p w14:paraId="33986D9C" w14:textId="2326ECFC" w:rsidR="005D6FA6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t>The w</w:t>
      </w:r>
      <w:r w:rsidR="005D6FA6">
        <w:t xml:space="preserve">ebsite consists of five main pages. </w:t>
      </w:r>
      <w:r w:rsidR="00E12341">
        <w:t>The</w:t>
      </w:r>
      <w:r w:rsidR="00A93084">
        <w:t>y</w:t>
      </w:r>
      <w:r w:rsidR="005D6FA6">
        <w:t xml:space="preserve"> are </w:t>
      </w:r>
      <w:r w:rsidR="00B30060">
        <w:rPr>
          <w:b/>
        </w:rPr>
        <w:t>Home</w:t>
      </w:r>
      <w:r w:rsidR="00B30060">
        <w:t xml:space="preserve">, </w:t>
      </w:r>
      <w:r w:rsidR="00B30060">
        <w:rPr>
          <w:b/>
        </w:rPr>
        <w:t>Promotion</w:t>
      </w:r>
      <w:r w:rsidR="00B30060">
        <w:t xml:space="preserve">, </w:t>
      </w:r>
      <w:r w:rsidR="00B30060">
        <w:rPr>
          <w:b/>
        </w:rPr>
        <w:t>Register</w:t>
      </w:r>
      <w:r w:rsidR="00B30060">
        <w:t xml:space="preserve">, </w:t>
      </w:r>
      <w:r w:rsidR="00B30060">
        <w:rPr>
          <w:b/>
        </w:rPr>
        <w:t>Shop</w:t>
      </w:r>
      <w:r w:rsidR="00B30060">
        <w:t xml:space="preserve"> </w:t>
      </w:r>
      <w:r w:rsidR="00B30060" w:rsidRPr="00A93084">
        <w:rPr>
          <w:b/>
        </w:rPr>
        <w:t>Make</w:t>
      </w:r>
      <w:r>
        <w:rPr>
          <w:b/>
        </w:rPr>
        <w:t>u</w:t>
      </w:r>
      <w:r w:rsidR="00B30060" w:rsidRPr="00A93084">
        <w:rPr>
          <w:b/>
        </w:rPr>
        <w:t>p</w:t>
      </w:r>
      <w:r w:rsidR="00B30060">
        <w:t xml:space="preserve">, </w:t>
      </w:r>
      <w:r w:rsidR="00B30060" w:rsidRPr="00A93084">
        <w:rPr>
          <w:b/>
        </w:rPr>
        <w:t>Shop Skin Care</w:t>
      </w:r>
      <w:r w:rsidR="00A93084">
        <w:t xml:space="preserve">. </w:t>
      </w:r>
      <w:r w:rsidR="005D6FA6">
        <w:t xml:space="preserve">You </w:t>
      </w:r>
      <w:r w:rsidR="00B30060">
        <w:t>must</w:t>
      </w:r>
      <w:r w:rsidR="005D6FA6">
        <w:t xml:space="preserve"> create the </w:t>
      </w:r>
      <w:r w:rsidR="009C7F42">
        <w:rPr>
          <w:b/>
        </w:rPr>
        <w:t>N</w:t>
      </w:r>
      <w:r w:rsidR="005D6FA6">
        <w:rPr>
          <w:b/>
        </w:rPr>
        <w:t xml:space="preserve">avigation </w:t>
      </w:r>
      <w:r w:rsidR="009C7F42">
        <w:rPr>
          <w:b/>
        </w:rPr>
        <w:t>M</w:t>
      </w:r>
      <w:r w:rsidR="005D6FA6">
        <w:rPr>
          <w:b/>
        </w:rPr>
        <w:t>enu</w:t>
      </w:r>
      <w:r w:rsidR="005D6FA6">
        <w:t xml:space="preserve"> using </w:t>
      </w:r>
      <w:r w:rsidR="005D6FA6">
        <w:rPr>
          <w:b/>
        </w:rPr>
        <w:t xml:space="preserve">Drop </w:t>
      </w:r>
      <w:r w:rsidR="00541323">
        <w:rPr>
          <w:b/>
        </w:rPr>
        <w:t>D</w:t>
      </w:r>
      <w:r w:rsidR="005D6FA6">
        <w:rPr>
          <w:b/>
        </w:rPr>
        <w:t xml:space="preserve">own </w:t>
      </w:r>
      <w:r w:rsidR="00541323">
        <w:rPr>
          <w:b/>
        </w:rPr>
        <w:t>M</w:t>
      </w:r>
      <w:r w:rsidR="005D6FA6">
        <w:rPr>
          <w:b/>
        </w:rPr>
        <w:t xml:space="preserve">enu </w:t>
      </w:r>
      <w:r w:rsidR="005D6FA6">
        <w:t>using</w:t>
      </w:r>
      <w:r w:rsidR="005D6FA6">
        <w:rPr>
          <w:b/>
        </w:rPr>
        <w:t xml:space="preserve"> CSS</w:t>
      </w:r>
      <w:r w:rsidR="005D6FA6">
        <w:t>. Below are the requirements for each page:</w:t>
      </w:r>
    </w:p>
    <w:p w14:paraId="79B1D622" w14:textId="77777777" w:rsidR="005D6FA6" w:rsidRDefault="005D6FA6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3670CCBD" w14:textId="68367479" w:rsidR="005D6FA6" w:rsidRDefault="005A7BB6" w:rsidP="00821B27">
      <w:pPr>
        <w:pStyle w:val="ListParagraph"/>
        <w:spacing w:line="360" w:lineRule="auto"/>
        <w:ind w:left="567" w:firstLine="283"/>
        <w:jc w:val="both"/>
      </w:pPr>
      <w:proofErr w:type="spellStart"/>
      <w:r w:rsidRPr="005D6FA6">
        <w:rPr>
          <w:b/>
        </w:rPr>
        <w:t>Beaudei</w:t>
      </w:r>
      <w:proofErr w:type="spellEnd"/>
      <w:r>
        <w:t xml:space="preserve"> </w:t>
      </w:r>
      <w:r w:rsidR="005D6FA6">
        <w:t>wants this page</w:t>
      </w:r>
      <w:r w:rsidR="00F2008B">
        <w:t xml:space="preserve"> to</w:t>
      </w:r>
      <w:r w:rsidR="005D6FA6">
        <w:t xml:space="preserve"> show </w:t>
      </w:r>
      <w:r w:rsidR="00B17677">
        <w:t xml:space="preserve">the </w:t>
      </w:r>
      <w:r w:rsidR="002234C6" w:rsidRPr="001C7F83">
        <w:rPr>
          <w:b/>
        </w:rPr>
        <w:t>best seller</w:t>
      </w:r>
      <w:r w:rsidR="002234C6">
        <w:t xml:space="preserve"> and </w:t>
      </w:r>
      <w:r w:rsidR="002234C6" w:rsidRPr="00C56C8F">
        <w:rPr>
          <w:b/>
        </w:rPr>
        <w:t>recommendation</w:t>
      </w:r>
      <w:r w:rsidR="002234C6">
        <w:t xml:space="preserve"> products for </w:t>
      </w:r>
      <w:r w:rsidR="00B17677">
        <w:t xml:space="preserve">the </w:t>
      </w:r>
      <w:r w:rsidR="002234C6">
        <w:t>customer.</w:t>
      </w:r>
      <w:r w:rsidR="005D6FA6">
        <w:t xml:space="preserve"> </w:t>
      </w:r>
      <w:proofErr w:type="spellStart"/>
      <w:r w:rsidRPr="0088662B">
        <w:rPr>
          <w:b/>
          <w:highlight w:val="yellow"/>
        </w:rPr>
        <w:t>Beaudei</w:t>
      </w:r>
      <w:proofErr w:type="spellEnd"/>
      <w:r w:rsidRPr="0088662B">
        <w:rPr>
          <w:highlight w:val="yellow"/>
        </w:rPr>
        <w:t xml:space="preserve"> </w:t>
      </w:r>
      <w:r w:rsidR="005D6FA6" w:rsidRPr="0088662B">
        <w:rPr>
          <w:highlight w:val="yellow"/>
        </w:rPr>
        <w:t xml:space="preserve">also wants to have </w:t>
      </w:r>
      <w:r w:rsidR="00B17677" w:rsidRPr="0088662B">
        <w:rPr>
          <w:highlight w:val="yellow"/>
        </w:rPr>
        <w:t xml:space="preserve">an </w:t>
      </w:r>
      <w:r w:rsidR="005D6FA6" w:rsidRPr="0088662B">
        <w:rPr>
          <w:b/>
          <w:highlight w:val="yellow"/>
        </w:rPr>
        <w:t>image-slider</w:t>
      </w:r>
      <w:r w:rsidR="005D6FA6" w:rsidRPr="0088662B">
        <w:rPr>
          <w:highlight w:val="yellow"/>
        </w:rPr>
        <w:t xml:space="preserve"> </w:t>
      </w:r>
      <w:r w:rsidR="00F2008B" w:rsidRPr="0088662B">
        <w:rPr>
          <w:highlight w:val="yellow"/>
        </w:rPr>
        <w:t>using</w:t>
      </w:r>
      <w:r w:rsidR="003F2202" w:rsidRPr="0088662B">
        <w:rPr>
          <w:highlight w:val="yellow"/>
        </w:rPr>
        <w:t xml:space="preserve"> </w:t>
      </w:r>
      <w:proofErr w:type="spellStart"/>
      <w:r w:rsidR="003F2202" w:rsidRPr="0088662B">
        <w:rPr>
          <w:b/>
          <w:highlight w:val="yellow"/>
        </w:rPr>
        <w:t>JQuery</w:t>
      </w:r>
      <w:proofErr w:type="spellEnd"/>
      <w:r w:rsidR="003F2202" w:rsidRPr="0088662B">
        <w:rPr>
          <w:highlight w:val="yellow"/>
        </w:rPr>
        <w:t xml:space="preserve"> </w:t>
      </w:r>
      <w:r w:rsidR="005D6FA6" w:rsidRPr="0088662B">
        <w:rPr>
          <w:highlight w:val="yellow"/>
        </w:rPr>
        <w:t xml:space="preserve">on this page to show the latest </w:t>
      </w:r>
      <w:r w:rsidR="005D6FA6" w:rsidRPr="0088662B">
        <w:rPr>
          <w:b/>
          <w:highlight w:val="yellow"/>
        </w:rPr>
        <w:t>events</w:t>
      </w:r>
      <w:r w:rsidR="005D6FA6" w:rsidRPr="0088662B">
        <w:rPr>
          <w:highlight w:val="yellow"/>
        </w:rPr>
        <w:t xml:space="preserve">, </w:t>
      </w:r>
      <w:r w:rsidR="005D6FA6" w:rsidRPr="0088662B">
        <w:rPr>
          <w:b/>
          <w:highlight w:val="yellow"/>
        </w:rPr>
        <w:t>promotions</w:t>
      </w:r>
      <w:r w:rsidR="005D6FA6" w:rsidRPr="0088662B">
        <w:rPr>
          <w:highlight w:val="yellow"/>
        </w:rPr>
        <w:t xml:space="preserve"> or </w:t>
      </w:r>
      <w:r w:rsidR="005D6FA6" w:rsidRPr="0088662B">
        <w:rPr>
          <w:b/>
          <w:highlight w:val="yellow"/>
        </w:rPr>
        <w:t>news</w:t>
      </w:r>
      <w:r w:rsidR="005D6FA6" w:rsidRPr="0088662B">
        <w:rPr>
          <w:highlight w:val="yellow"/>
        </w:rPr>
        <w:t>.</w:t>
      </w:r>
    </w:p>
    <w:p w14:paraId="206B4834" w14:textId="4C5D87A4" w:rsidR="005D6FA6" w:rsidRDefault="003D4371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Promotion</w:t>
      </w:r>
    </w:p>
    <w:p w14:paraId="3F64FC13" w14:textId="0C1F3AEC" w:rsidR="005D6FA6" w:rsidRDefault="005D6FA6" w:rsidP="00472483">
      <w:pPr>
        <w:pStyle w:val="ListParagraph"/>
        <w:spacing w:line="360" w:lineRule="auto"/>
        <w:ind w:left="284" w:firstLine="283"/>
        <w:jc w:val="both"/>
      </w:pPr>
      <w:r>
        <w:t xml:space="preserve">This page provides </w:t>
      </w:r>
      <w:r>
        <w:rPr>
          <w:b/>
        </w:rPr>
        <w:t>information</w:t>
      </w:r>
      <w:r>
        <w:t xml:space="preserve"> about</w:t>
      </w:r>
      <w:r w:rsidR="00BB7581">
        <w:t xml:space="preserve"> </w:t>
      </w:r>
      <w:r w:rsidR="00B17677">
        <w:t xml:space="preserve">the </w:t>
      </w:r>
      <w:r w:rsidR="00BB7581">
        <w:t>promotion or discount provided by brands.</w:t>
      </w:r>
    </w:p>
    <w:p w14:paraId="71F4F332" w14:textId="77777777" w:rsidR="00821B27" w:rsidRDefault="00821B27" w:rsidP="00472483">
      <w:pPr>
        <w:pStyle w:val="ListParagraph"/>
        <w:spacing w:line="360" w:lineRule="auto"/>
        <w:ind w:left="284" w:firstLine="283"/>
        <w:jc w:val="both"/>
      </w:pPr>
    </w:p>
    <w:p w14:paraId="202735FA" w14:textId="57086AA0" w:rsidR="005D6FA6" w:rsidRDefault="003D4371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Register</w:t>
      </w:r>
    </w:p>
    <w:p w14:paraId="1B4E7FD4" w14:textId="7983DC76" w:rsidR="005D6FA6" w:rsidRDefault="005D6FA6" w:rsidP="00821B27">
      <w:pPr>
        <w:pStyle w:val="ListParagraph"/>
        <w:spacing w:line="360" w:lineRule="auto"/>
        <w:ind w:left="567" w:firstLine="283"/>
        <w:jc w:val="both"/>
      </w:pPr>
      <w:r>
        <w:t xml:space="preserve">This page </w:t>
      </w:r>
      <w:r w:rsidR="0058113D">
        <w:t xml:space="preserve">provides </w:t>
      </w:r>
      <w:r w:rsidR="00B17677">
        <w:t xml:space="preserve">a </w:t>
      </w:r>
      <w:r w:rsidR="0058113D" w:rsidRPr="003F2202">
        <w:rPr>
          <w:b/>
        </w:rPr>
        <w:t>registration</w:t>
      </w:r>
      <w:r w:rsidR="0058113D">
        <w:t xml:space="preserve"> menu for </w:t>
      </w:r>
      <w:r w:rsidR="00B17677">
        <w:t xml:space="preserve">the </w:t>
      </w:r>
      <w:r w:rsidR="0058113D">
        <w:t xml:space="preserve">customer. </w:t>
      </w:r>
      <w:r w:rsidR="003F2202">
        <w:t>Customer</w:t>
      </w:r>
      <w:r w:rsidR="003F2202" w:rsidRPr="003F2202">
        <w:t xml:space="preserve"> need</w:t>
      </w:r>
      <w:r w:rsidR="003F2202">
        <w:t>s</w:t>
      </w:r>
      <w:r w:rsidR="003F2202" w:rsidRPr="003F2202">
        <w:t xml:space="preserve"> to submit some personal information such as </w:t>
      </w:r>
      <w:r w:rsidR="003F2202" w:rsidRPr="00EF5123">
        <w:rPr>
          <w:b/>
        </w:rPr>
        <w:t>name, email, password, address, gender, skin type,</w:t>
      </w:r>
      <w:r w:rsidR="003F2202">
        <w:t xml:space="preserve"> </w:t>
      </w:r>
      <w:r w:rsidR="003F2202" w:rsidRPr="003F2202">
        <w:t xml:space="preserve">and </w:t>
      </w:r>
      <w:r w:rsidR="00F2008B">
        <w:rPr>
          <w:b/>
        </w:rPr>
        <w:t>c</w:t>
      </w:r>
      <w:r w:rsidR="003F2202" w:rsidRPr="00EF5123">
        <w:rPr>
          <w:b/>
        </w:rPr>
        <w:t>ustomer must agree with terms and conditions</w:t>
      </w:r>
      <w:r w:rsidR="003F2202" w:rsidRPr="003F2202">
        <w:t xml:space="preserve">. You are also asked to create </w:t>
      </w:r>
      <w:r w:rsidR="003F2202" w:rsidRPr="003F2202">
        <w:rPr>
          <w:b/>
        </w:rPr>
        <w:t>5 kinds of form components</w:t>
      </w:r>
      <w:r w:rsidR="003F2202">
        <w:t xml:space="preserve"> and </w:t>
      </w:r>
      <w:r w:rsidR="003F2202" w:rsidRPr="003F2202">
        <w:rPr>
          <w:b/>
        </w:rPr>
        <w:t>5 kinds of validation</w:t>
      </w:r>
      <w:r w:rsidR="003F2202">
        <w:t xml:space="preserve">. For validation, you must create it using </w:t>
      </w:r>
      <w:r w:rsidR="003F2202" w:rsidRPr="00EF5123">
        <w:rPr>
          <w:b/>
        </w:rPr>
        <w:t>JavaScript</w:t>
      </w:r>
      <w:r w:rsidR="0051269B">
        <w:rPr>
          <w:b/>
        </w:rPr>
        <w:t xml:space="preserve"> </w:t>
      </w:r>
      <w:r w:rsidR="0051269B">
        <w:t xml:space="preserve">and </w:t>
      </w:r>
      <w:r w:rsidR="0051269B">
        <w:rPr>
          <w:b/>
        </w:rPr>
        <w:t>don’t use regular expression</w:t>
      </w:r>
      <w:r w:rsidR="003F2202">
        <w:t>.</w:t>
      </w:r>
    </w:p>
    <w:p w14:paraId="2D8AB0D9" w14:textId="3893FF40" w:rsidR="005D6FA6" w:rsidRDefault="003D4371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Shop Make Up</w:t>
      </w:r>
    </w:p>
    <w:p w14:paraId="3CAF3D97" w14:textId="7C91A531" w:rsidR="005D6FA6" w:rsidRDefault="005D6FA6" w:rsidP="00821B27">
      <w:pPr>
        <w:pStyle w:val="ListParagraph"/>
        <w:spacing w:line="360" w:lineRule="auto"/>
        <w:ind w:left="567" w:firstLine="283"/>
        <w:jc w:val="both"/>
      </w:pPr>
      <w:r>
        <w:t xml:space="preserve">This page shows </w:t>
      </w:r>
      <w:r w:rsidR="00F5217F">
        <w:t xml:space="preserve">the </w:t>
      </w:r>
      <w:r w:rsidR="00D54060">
        <w:t>Make</w:t>
      </w:r>
      <w:r w:rsidR="00B17677">
        <w:t>u</w:t>
      </w:r>
      <w:r w:rsidR="00D54060">
        <w:t xml:space="preserve">p </w:t>
      </w:r>
      <w:r w:rsidR="00F5217F">
        <w:t>Product</w:t>
      </w:r>
      <w:r w:rsidR="008A2D0E">
        <w:t xml:space="preserve">. </w:t>
      </w:r>
      <w:proofErr w:type="spellStart"/>
      <w:r w:rsidR="00D54060" w:rsidRPr="00D54060">
        <w:rPr>
          <w:b/>
        </w:rPr>
        <w:t>Beaudei</w:t>
      </w:r>
      <w:proofErr w:type="spellEnd"/>
      <w:r w:rsidR="00D54060">
        <w:t xml:space="preserve"> wants </w:t>
      </w:r>
      <w:r w:rsidR="00FC54CC">
        <w:t>t</w:t>
      </w:r>
      <w:r w:rsidR="00D54060">
        <w:t xml:space="preserve">he </w:t>
      </w:r>
      <w:r w:rsidR="00FC54CC">
        <w:t>m</w:t>
      </w:r>
      <w:r w:rsidR="00D54060">
        <w:t>ake</w:t>
      </w:r>
      <w:r w:rsidR="00FC54CC">
        <w:t>u</w:t>
      </w:r>
      <w:r w:rsidR="00D54060">
        <w:t xml:space="preserve">p </w:t>
      </w:r>
      <w:r w:rsidR="00FC54CC">
        <w:t>p</w:t>
      </w:r>
      <w:r w:rsidR="00D54060">
        <w:t xml:space="preserve">roduct </w:t>
      </w:r>
      <w:r w:rsidR="001E53FA">
        <w:t>ha</w:t>
      </w:r>
      <w:r w:rsidR="00B17677">
        <w:t>s</w:t>
      </w:r>
      <w:r w:rsidR="001E53FA">
        <w:t xml:space="preserve"> to be categorized according to which body part that product can be used</w:t>
      </w:r>
      <w:r w:rsidR="00D54060">
        <w:t xml:space="preserve">. From </w:t>
      </w:r>
      <w:r w:rsidR="001E53FA">
        <w:t>each body part c</w:t>
      </w:r>
      <w:r w:rsidR="00D54060">
        <w:t xml:space="preserve">ategory, </w:t>
      </w:r>
      <w:proofErr w:type="spellStart"/>
      <w:r w:rsidR="00D54060" w:rsidRPr="00D54060">
        <w:rPr>
          <w:b/>
        </w:rPr>
        <w:t>Beaudei</w:t>
      </w:r>
      <w:proofErr w:type="spellEnd"/>
      <w:r w:rsidR="00D54060">
        <w:t xml:space="preserve"> wants to divide </w:t>
      </w:r>
      <w:r w:rsidR="001E53FA">
        <w:t>the category once more according to product type</w:t>
      </w:r>
      <w:r w:rsidR="005E252C">
        <w:t>.</w:t>
      </w:r>
    </w:p>
    <w:p w14:paraId="506DE913" w14:textId="77777777" w:rsidR="00755FA3" w:rsidRDefault="003D4371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Shop Skin Care</w:t>
      </w:r>
    </w:p>
    <w:p w14:paraId="72DCB6BA" w14:textId="68A0A69B" w:rsidR="005D6FA6" w:rsidRDefault="00755FA3" w:rsidP="00821B27">
      <w:pPr>
        <w:pStyle w:val="ListParagraph"/>
        <w:spacing w:line="360" w:lineRule="auto"/>
        <w:ind w:left="567" w:firstLine="283"/>
        <w:jc w:val="both"/>
      </w:pPr>
      <w:r w:rsidRPr="00755FA3">
        <w:t>This page shows the Make</w:t>
      </w:r>
      <w:r w:rsidR="00B17677">
        <w:t>u</w:t>
      </w:r>
      <w:r w:rsidRPr="00755FA3">
        <w:t xml:space="preserve">p Product. </w:t>
      </w:r>
      <w:proofErr w:type="spellStart"/>
      <w:r w:rsidRPr="005E252C">
        <w:rPr>
          <w:b/>
        </w:rPr>
        <w:t>Beaudei</w:t>
      </w:r>
      <w:proofErr w:type="spellEnd"/>
      <w:r w:rsidRPr="00755FA3">
        <w:t xml:space="preserve"> wants The Make</w:t>
      </w:r>
      <w:r w:rsidR="00B17677">
        <w:t>u</w:t>
      </w:r>
      <w:r w:rsidRPr="00755FA3">
        <w:t>p Product divided by product type</w:t>
      </w:r>
      <w:r w:rsidR="005E252C">
        <w:t>, then show the product</w:t>
      </w:r>
      <w:r w:rsidR="00824E9B">
        <w:t>.</w:t>
      </w:r>
    </w:p>
    <w:p w14:paraId="4CE34D8B" w14:textId="77777777" w:rsidR="00472483" w:rsidRPr="00755FA3" w:rsidRDefault="00472483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185AECFE" w14:textId="77777777" w:rsidR="005D6FA6" w:rsidRDefault="005D6FA6" w:rsidP="005D6FA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734283A5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59C133B2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63E91D16" w14:textId="76247494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B17677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010DC4A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083D6D6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379B714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6156444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4585CA28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14:paraId="38A9382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4EDAE41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3E6C1BBF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5471315F" w14:textId="517D6F0F" w:rsidR="005D6FA6" w:rsidRDefault="005D6FA6" w:rsidP="005D6FA6">
      <w:pPr>
        <w:spacing w:line="360" w:lineRule="auto"/>
        <w:jc w:val="both"/>
      </w:pPr>
    </w:p>
    <w:p w14:paraId="541A743B" w14:textId="15E9D6D9" w:rsidR="00377DD6" w:rsidRDefault="00377DD6" w:rsidP="005D6FA6">
      <w:pPr>
        <w:spacing w:line="360" w:lineRule="auto"/>
        <w:jc w:val="both"/>
      </w:pPr>
    </w:p>
    <w:p w14:paraId="46E40D63" w14:textId="77777777" w:rsidR="00377DD6" w:rsidRDefault="00377DD6" w:rsidP="005D6FA6">
      <w:pPr>
        <w:spacing w:line="360" w:lineRule="auto"/>
        <w:jc w:val="both"/>
      </w:pPr>
    </w:p>
    <w:p w14:paraId="157FF231" w14:textId="77777777" w:rsidR="005D6FA6" w:rsidRDefault="005D6FA6" w:rsidP="005D6FA6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687AEBC2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4EB366E3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537F0481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ADCB43C" w14:textId="77777777" w:rsidR="005D6FA6" w:rsidRDefault="005D6FA6" w:rsidP="005D6FA6">
      <w:pPr>
        <w:spacing w:line="360" w:lineRule="auto"/>
        <w:jc w:val="both"/>
      </w:pPr>
    </w:p>
    <w:p w14:paraId="0FFB46CE" w14:textId="77777777" w:rsidR="005D6FA6" w:rsidRDefault="005D6FA6" w:rsidP="005D6FA6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35D7FA9E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39B65890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23706BFF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2AEBEDC1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380CCFF8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5E93222D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D930452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1C198DD1" w14:textId="77777777" w:rsidR="005D6FA6" w:rsidRDefault="005D6FA6" w:rsidP="005D6FA6">
      <w:pPr>
        <w:spacing w:line="360" w:lineRule="auto"/>
        <w:jc w:val="both"/>
        <w:rPr>
          <w:lang w:val="id-ID"/>
        </w:rPr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F75E6" w14:textId="77777777" w:rsidR="005F7377" w:rsidRDefault="005F7377" w:rsidP="00273E4A">
      <w:r>
        <w:separator/>
      </w:r>
    </w:p>
  </w:endnote>
  <w:endnote w:type="continuationSeparator" w:id="0">
    <w:p w14:paraId="38D12CAA" w14:textId="77777777" w:rsidR="005F7377" w:rsidRDefault="005F737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3E9E7" w14:textId="77777777" w:rsidR="005F7377" w:rsidRDefault="005F7377" w:rsidP="00273E4A">
      <w:r>
        <w:separator/>
      </w:r>
    </w:p>
  </w:footnote>
  <w:footnote w:type="continuationSeparator" w:id="0">
    <w:p w14:paraId="4D547F14" w14:textId="77777777" w:rsidR="005F7377" w:rsidRDefault="005F737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657DD6CE" w:rsidR="005D0782" w:rsidRPr="00F42899" w:rsidRDefault="00A171E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 w:rsidRPr="00A171E6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8"/>
  </w:num>
  <w:num w:numId="5">
    <w:abstractNumId w:val="14"/>
  </w:num>
  <w:num w:numId="6">
    <w:abstractNumId w:val="12"/>
  </w:num>
  <w:num w:numId="7">
    <w:abstractNumId w:val="15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26F26"/>
    <w:rsid w:val="00131DAA"/>
    <w:rsid w:val="00142369"/>
    <w:rsid w:val="0014264F"/>
    <w:rsid w:val="00145C2E"/>
    <w:rsid w:val="00150E94"/>
    <w:rsid w:val="00151847"/>
    <w:rsid w:val="0015698F"/>
    <w:rsid w:val="00183F26"/>
    <w:rsid w:val="00187F5A"/>
    <w:rsid w:val="001955A6"/>
    <w:rsid w:val="001A300E"/>
    <w:rsid w:val="001B3A2E"/>
    <w:rsid w:val="001C7F83"/>
    <w:rsid w:val="001D4810"/>
    <w:rsid w:val="001E4042"/>
    <w:rsid w:val="001E53FA"/>
    <w:rsid w:val="001E637E"/>
    <w:rsid w:val="001E7ABE"/>
    <w:rsid w:val="001F64B6"/>
    <w:rsid w:val="002234C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3A2"/>
    <w:rsid w:val="002D7F31"/>
    <w:rsid w:val="002E3324"/>
    <w:rsid w:val="003002A2"/>
    <w:rsid w:val="00303A70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77DD6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4371"/>
    <w:rsid w:val="003D7084"/>
    <w:rsid w:val="003F2202"/>
    <w:rsid w:val="003F71D2"/>
    <w:rsid w:val="004074A1"/>
    <w:rsid w:val="0041501F"/>
    <w:rsid w:val="00420AFF"/>
    <w:rsid w:val="00422134"/>
    <w:rsid w:val="0043470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2483"/>
    <w:rsid w:val="0047333E"/>
    <w:rsid w:val="004875D4"/>
    <w:rsid w:val="00494E4C"/>
    <w:rsid w:val="004A6F1F"/>
    <w:rsid w:val="004B47B5"/>
    <w:rsid w:val="004B6AFE"/>
    <w:rsid w:val="004C0F0C"/>
    <w:rsid w:val="004D176C"/>
    <w:rsid w:val="004E7352"/>
    <w:rsid w:val="00504508"/>
    <w:rsid w:val="0051269B"/>
    <w:rsid w:val="00520E03"/>
    <w:rsid w:val="005314B7"/>
    <w:rsid w:val="00535DA7"/>
    <w:rsid w:val="00541323"/>
    <w:rsid w:val="005447D7"/>
    <w:rsid w:val="0055410B"/>
    <w:rsid w:val="00556E41"/>
    <w:rsid w:val="00571B72"/>
    <w:rsid w:val="0058113D"/>
    <w:rsid w:val="00582417"/>
    <w:rsid w:val="00582E4C"/>
    <w:rsid w:val="005A072D"/>
    <w:rsid w:val="005A32DD"/>
    <w:rsid w:val="005A7BB6"/>
    <w:rsid w:val="005B07D4"/>
    <w:rsid w:val="005B3392"/>
    <w:rsid w:val="005B66A9"/>
    <w:rsid w:val="005C156C"/>
    <w:rsid w:val="005C19B6"/>
    <w:rsid w:val="005D0782"/>
    <w:rsid w:val="005D6FA6"/>
    <w:rsid w:val="005E252C"/>
    <w:rsid w:val="005F47E6"/>
    <w:rsid w:val="005F7377"/>
    <w:rsid w:val="005F794B"/>
    <w:rsid w:val="0060201C"/>
    <w:rsid w:val="0060486C"/>
    <w:rsid w:val="00611458"/>
    <w:rsid w:val="00622859"/>
    <w:rsid w:val="00622CA8"/>
    <w:rsid w:val="00635EE5"/>
    <w:rsid w:val="00643F75"/>
    <w:rsid w:val="00664137"/>
    <w:rsid w:val="0067443D"/>
    <w:rsid w:val="006764E9"/>
    <w:rsid w:val="00684E2D"/>
    <w:rsid w:val="006D36BC"/>
    <w:rsid w:val="006F4D80"/>
    <w:rsid w:val="00701ECA"/>
    <w:rsid w:val="007156D2"/>
    <w:rsid w:val="00720962"/>
    <w:rsid w:val="0072245D"/>
    <w:rsid w:val="00737595"/>
    <w:rsid w:val="00755FA3"/>
    <w:rsid w:val="00787247"/>
    <w:rsid w:val="007A260E"/>
    <w:rsid w:val="007A33B1"/>
    <w:rsid w:val="007A3421"/>
    <w:rsid w:val="007B2D7E"/>
    <w:rsid w:val="007B5A6A"/>
    <w:rsid w:val="007C1C37"/>
    <w:rsid w:val="007E0EE7"/>
    <w:rsid w:val="008037DF"/>
    <w:rsid w:val="00810737"/>
    <w:rsid w:val="00811C48"/>
    <w:rsid w:val="00821B27"/>
    <w:rsid w:val="00824E9B"/>
    <w:rsid w:val="00833BEE"/>
    <w:rsid w:val="0083459F"/>
    <w:rsid w:val="0083780E"/>
    <w:rsid w:val="008674E6"/>
    <w:rsid w:val="00876001"/>
    <w:rsid w:val="00876A58"/>
    <w:rsid w:val="0088662B"/>
    <w:rsid w:val="008939EF"/>
    <w:rsid w:val="00894072"/>
    <w:rsid w:val="00895B8D"/>
    <w:rsid w:val="008A2D0E"/>
    <w:rsid w:val="008B212E"/>
    <w:rsid w:val="008B7541"/>
    <w:rsid w:val="008C1A4A"/>
    <w:rsid w:val="008D1B94"/>
    <w:rsid w:val="008D411F"/>
    <w:rsid w:val="00900278"/>
    <w:rsid w:val="009010C1"/>
    <w:rsid w:val="00901E25"/>
    <w:rsid w:val="0090372F"/>
    <w:rsid w:val="00906B9B"/>
    <w:rsid w:val="00927523"/>
    <w:rsid w:val="00932B6E"/>
    <w:rsid w:val="0093677F"/>
    <w:rsid w:val="00937B93"/>
    <w:rsid w:val="009448E8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C7F42"/>
    <w:rsid w:val="009E29D9"/>
    <w:rsid w:val="00A1473C"/>
    <w:rsid w:val="00A171E6"/>
    <w:rsid w:val="00A32343"/>
    <w:rsid w:val="00A46082"/>
    <w:rsid w:val="00A50AF3"/>
    <w:rsid w:val="00A52AB7"/>
    <w:rsid w:val="00A53D38"/>
    <w:rsid w:val="00A552D5"/>
    <w:rsid w:val="00A93084"/>
    <w:rsid w:val="00A933D3"/>
    <w:rsid w:val="00AA1407"/>
    <w:rsid w:val="00AB0E0A"/>
    <w:rsid w:val="00AB242B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677"/>
    <w:rsid w:val="00B17AD5"/>
    <w:rsid w:val="00B17BAF"/>
    <w:rsid w:val="00B212C7"/>
    <w:rsid w:val="00B25A20"/>
    <w:rsid w:val="00B30060"/>
    <w:rsid w:val="00B440FB"/>
    <w:rsid w:val="00B4674F"/>
    <w:rsid w:val="00B517FB"/>
    <w:rsid w:val="00B634A8"/>
    <w:rsid w:val="00B67595"/>
    <w:rsid w:val="00B7140C"/>
    <w:rsid w:val="00B81979"/>
    <w:rsid w:val="00B948DA"/>
    <w:rsid w:val="00B9609E"/>
    <w:rsid w:val="00BB7581"/>
    <w:rsid w:val="00BC6DE8"/>
    <w:rsid w:val="00BE0705"/>
    <w:rsid w:val="00BF2997"/>
    <w:rsid w:val="00BF7C45"/>
    <w:rsid w:val="00C25F66"/>
    <w:rsid w:val="00C26E39"/>
    <w:rsid w:val="00C44051"/>
    <w:rsid w:val="00C5119E"/>
    <w:rsid w:val="00C525FC"/>
    <w:rsid w:val="00C56C03"/>
    <w:rsid w:val="00C56C8F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54060"/>
    <w:rsid w:val="00D60A6D"/>
    <w:rsid w:val="00D67DFC"/>
    <w:rsid w:val="00D72FF7"/>
    <w:rsid w:val="00D91CFF"/>
    <w:rsid w:val="00D95848"/>
    <w:rsid w:val="00DA4A85"/>
    <w:rsid w:val="00DB019E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12341"/>
    <w:rsid w:val="00E2348F"/>
    <w:rsid w:val="00E335DA"/>
    <w:rsid w:val="00E35A13"/>
    <w:rsid w:val="00E36B77"/>
    <w:rsid w:val="00E36EA8"/>
    <w:rsid w:val="00E502A7"/>
    <w:rsid w:val="00E642BF"/>
    <w:rsid w:val="00E660C4"/>
    <w:rsid w:val="00E83F0C"/>
    <w:rsid w:val="00EB5190"/>
    <w:rsid w:val="00ED0B0D"/>
    <w:rsid w:val="00ED5890"/>
    <w:rsid w:val="00ED7EE6"/>
    <w:rsid w:val="00EF17AC"/>
    <w:rsid w:val="00EF5123"/>
    <w:rsid w:val="00F2008B"/>
    <w:rsid w:val="00F22A92"/>
    <w:rsid w:val="00F2595B"/>
    <w:rsid w:val="00F349E1"/>
    <w:rsid w:val="00F36E33"/>
    <w:rsid w:val="00F42899"/>
    <w:rsid w:val="00F5217F"/>
    <w:rsid w:val="00F53807"/>
    <w:rsid w:val="00F712CE"/>
    <w:rsid w:val="00F80742"/>
    <w:rsid w:val="00F955DA"/>
    <w:rsid w:val="00FA41A2"/>
    <w:rsid w:val="00FC245F"/>
    <w:rsid w:val="00FC54C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36E47-E613-40BC-B137-5E311A5E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133</TotalTime>
  <Pages>5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TAUREAN ORLIN WINGARDI</cp:lastModifiedBy>
  <cp:revision>67</cp:revision>
  <dcterms:created xsi:type="dcterms:W3CDTF">2017-06-21T03:38:00Z</dcterms:created>
  <dcterms:modified xsi:type="dcterms:W3CDTF">2020-06-18T02:11:00Z</dcterms:modified>
</cp:coreProperties>
</file>